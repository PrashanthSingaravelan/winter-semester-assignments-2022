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56C" w14:textId="77777777" w:rsidR="00F71449" w:rsidRDefault="00F71449">
      <w:pPr>
        <w:rPr>
          <w:noProof/>
        </w:rPr>
      </w:pPr>
    </w:p>
    <w:p w14:paraId="53A28AC7" w14:textId="77777777" w:rsidR="00F71449" w:rsidRDefault="00F71449">
      <w:pPr>
        <w:rPr>
          <w:noProof/>
        </w:rPr>
      </w:pPr>
    </w:p>
    <w:p w14:paraId="59365922" w14:textId="77034608" w:rsidR="00CF5E3B" w:rsidRDefault="00F71449">
      <w:r>
        <w:rPr>
          <w:noProof/>
        </w:rPr>
        <w:drawing>
          <wp:inline distT="0" distB="0" distL="0" distR="0" wp14:anchorId="01DD13CC" wp14:editId="1E8AE61E">
            <wp:extent cx="5731510" cy="2851150"/>
            <wp:effectExtent l="0" t="0" r="2540" b="635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671F" w14:textId="1DB2E776" w:rsidR="00F71449" w:rsidRDefault="00F71449" w:rsidP="00F71449"/>
    <w:p w14:paraId="7366544F" w14:textId="37BD4E9D" w:rsidR="00F71449" w:rsidRDefault="00F71449" w:rsidP="00F71449"/>
    <w:p w14:paraId="747DB6DF" w14:textId="77777777" w:rsidR="00F71449" w:rsidRDefault="00F71449" w:rsidP="00F71449"/>
    <w:p w14:paraId="73B5F39D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S.THARUN</w:t>
      </w:r>
    </w:p>
    <w:p w14:paraId="264FC8B2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19MID0031</w:t>
      </w:r>
    </w:p>
    <w:p w14:paraId="5DD3157A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CSI3010 – DATA WAREHOUSING AND DATA MINING</w:t>
      </w:r>
    </w:p>
    <w:p w14:paraId="05EBC7BC" w14:textId="0B4F0E41" w:rsidR="00F71449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FACULTY : CHELLATAMILAN T</w:t>
      </w:r>
    </w:p>
    <w:p w14:paraId="72E27B9F" w14:textId="19E6DD9B" w:rsidR="0011253B" w:rsidRPr="0011253B" w:rsidRDefault="004F51EF" w:rsidP="0011253B">
      <w:pPr>
        <w:pStyle w:val="IntenseQuote"/>
        <w:rPr>
          <w:b/>
          <w:bCs/>
        </w:rPr>
      </w:pPr>
      <w:r>
        <w:rPr>
          <w:b/>
          <w:bCs/>
        </w:rPr>
        <w:t>22</w:t>
      </w:r>
      <w:r w:rsidR="0011253B">
        <w:rPr>
          <w:b/>
          <w:bCs/>
        </w:rPr>
        <w:t>-02-2022</w:t>
      </w:r>
    </w:p>
    <w:p w14:paraId="26AE646A" w14:textId="77777777" w:rsidR="0011253B" w:rsidRPr="0011253B" w:rsidRDefault="0011253B" w:rsidP="0011253B"/>
    <w:p w14:paraId="232C404D" w14:textId="7BFFB0B1" w:rsidR="00F71449" w:rsidRDefault="00F71449"/>
    <w:p w14:paraId="6FBC4A0F" w14:textId="07DF2BE5" w:rsidR="00DD770B" w:rsidRDefault="00E7132A" w:rsidP="00DD770B">
      <w:pPr>
        <w:pStyle w:val="Title"/>
        <w:jc w:val="center"/>
      </w:pPr>
      <w:r>
        <w:t>CYCLE SHEET 1</w:t>
      </w:r>
    </w:p>
    <w:p w14:paraId="17A3AA43" w14:textId="7CC79D69" w:rsidR="002076A6" w:rsidRDefault="002076A6" w:rsidP="002076A6"/>
    <w:p w14:paraId="10EEB384" w14:textId="306997DC" w:rsidR="002076A6" w:rsidRDefault="002076A6" w:rsidP="002076A6"/>
    <w:p w14:paraId="0E0E51BE" w14:textId="3727E07D" w:rsidR="002076A6" w:rsidRDefault="002076A6" w:rsidP="002076A6"/>
    <w:p w14:paraId="0FDBFDA5" w14:textId="77777777" w:rsidR="004E5F64" w:rsidRDefault="004E5F64" w:rsidP="002076A6"/>
    <w:p w14:paraId="115767E4" w14:textId="059E5B71" w:rsidR="00BA0D1C" w:rsidRDefault="005D7086" w:rsidP="004E5F64">
      <w:pPr>
        <w:pStyle w:val="Heading1"/>
        <w:numPr>
          <w:ilvl w:val="0"/>
          <w:numId w:val="1"/>
        </w:numPr>
      </w:pPr>
      <w:r>
        <w:t>Load the Dataset file into WEKA. This Dataset consists of set of attributes and a class label. Use this dataset and apply the following data pre-processing transformations.</w:t>
      </w:r>
    </w:p>
    <w:p w14:paraId="2726AFE1" w14:textId="77777777" w:rsidR="004E5F64" w:rsidRPr="004E5F64" w:rsidRDefault="004E5F64" w:rsidP="004E5F64"/>
    <w:p w14:paraId="10E3C1E9" w14:textId="25999142" w:rsidR="004E5F64" w:rsidRDefault="004E5F64" w:rsidP="004E5F64"/>
    <w:p w14:paraId="0F665BE8" w14:textId="77777777" w:rsidR="00A945E4" w:rsidRPr="004E5F64" w:rsidRDefault="00A945E4" w:rsidP="004E5F64"/>
    <w:p w14:paraId="70E5C2AA" w14:textId="01B5285F" w:rsidR="00BA0D1C" w:rsidRDefault="005D7086" w:rsidP="005D7086">
      <w:pPr>
        <w:pStyle w:val="Heading2"/>
      </w:pPr>
      <w:r>
        <w:t xml:space="preserve">Determine, </w:t>
      </w:r>
      <w:r>
        <w:t>how</w:t>
      </w:r>
      <w:r>
        <w:t xml:space="preserve"> many instances and attributes contained in the dataset?</w:t>
      </w:r>
    </w:p>
    <w:p w14:paraId="1DDA731F" w14:textId="77777777" w:rsidR="004E5F64" w:rsidRPr="004E5F64" w:rsidRDefault="004E5F64" w:rsidP="004E5F64"/>
    <w:p w14:paraId="2771E61E" w14:textId="12361C90" w:rsidR="002173B7" w:rsidRDefault="004E5F64" w:rsidP="002173B7">
      <w:r>
        <w:t>There are 14 instances and 5 attributes ( 4 inputs and 1 output)</w:t>
      </w:r>
    </w:p>
    <w:p w14:paraId="40F28147" w14:textId="77777777" w:rsidR="004E5F64" w:rsidRDefault="004E5F64" w:rsidP="002173B7"/>
    <w:p w14:paraId="004E036F" w14:textId="79CC6AC9" w:rsidR="004E5F64" w:rsidRDefault="004E5F64" w:rsidP="004E5F64">
      <w:pPr>
        <w:jc w:val="center"/>
      </w:pPr>
      <w:r w:rsidRPr="002173B7">
        <w:drawing>
          <wp:inline distT="0" distB="0" distL="0" distR="0" wp14:anchorId="5EB86ADF" wp14:editId="63E8E844">
            <wp:extent cx="3352972" cy="3372023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9888" w14:textId="00CD6876" w:rsidR="00A945E4" w:rsidRDefault="00A945E4" w:rsidP="004E5F64">
      <w:pPr>
        <w:jc w:val="center"/>
      </w:pPr>
    </w:p>
    <w:p w14:paraId="632D1C2E" w14:textId="549EFC15" w:rsidR="00A945E4" w:rsidRDefault="00A945E4" w:rsidP="004E5F64">
      <w:pPr>
        <w:jc w:val="center"/>
      </w:pPr>
    </w:p>
    <w:p w14:paraId="7239A218" w14:textId="280C6536" w:rsidR="00A945E4" w:rsidRDefault="00A945E4" w:rsidP="004E5F64">
      <w:pPr>
        <w:jc w:val="center"/>
      </w:pPr>
    </w:p>
    <w:p w14:paraId="7E939112" w14:textId="7E31522D" w:rsidR="00A945E4" w:rsidRDefault="00A945E4" w:rsidP="004E5F64">
      <w:pPr>
        <w:jc w:val="center"/>
      </w:pPr>
    </w:p>
    <w:p w14:paraId="452A8541" w14:textId="0B46E0AA" w:rsidR="00A945E4" w:rsidRDefault="00A945E4" w:rsidP="004E5F64">
      <w:pPr>
        <w:jc w:val="center"/>
      </w:pPr>
    </w:p>
    <w:p w14:paraId="39258943" w14:textId="700FAF52" w:rsidR="00A945E4" w:rsidRDefault="00A945E4" w:rsidP="004E5F64">
      <w:pPr>
        <w:jc w:val="center"/>
      </w:pPr>
    </w:p>
    <w:p w14:paraId="24C5D0C8" w14:textId="53E74306" w:rsidR="00A945E4" w:rsidRDefault="00A945E4" w:rsidP="004E5F64">
      <w:pPr>
        <w:jc w:val="center"/>
      </w:pPr>
    </w:p>
    <w:p w14:paraId="6A032A20" w14:textId="1673EB83" w:rsidR="00A945E4" w:rsidRDefault="00A945E4" w:rsidP="004E5F64">
      <w:pPr>
        <w:jc w:val="center"/>
      </w:pPr>
    </w:p>
    <w:p w14:paraId="781ECAEA" w14:textId="505B7A67" w:rsidR="00A945E4" w:rsidRDefault="00A945E4" w:rsidP="004E5F64">
      <w:pPr>
        <w:jc w:val="center"/>
      </w:pPr>
    </w:p>
    <w:p w14:paraId="6073A3F2" w14:textId="4F6575A5" w:rsidR="00A945E4" w:rsidRDefault="00A945E4" w:rsidP="004E5F64">
      <w:pPr>
        <w:jc w:val="center"/>
      </w:pPr>
    </w:p>
    <w:p w14:paraId="025F2904" w14:textId="17B52B6A" w:rsidR="00A945E4" w:rsidRDefault="00A945E4" w:rsidP="004E5F64">
      <w:pPr>
        <w:jc w:val="center"/>
      </w:pPr>
    </w:p>
    <w:p w14:paraId="1C4F3464" w14:textId="77777777" w:rsidR="00A945E4" w:rsidRDefault="00A945E4" w:rsidP="004E5F64">
      <w:pPr>
        <w:jc w:val="center"/>
      </w:pPr>
    </w:p>
    <w:p w14:paraId="4D5E12F2" w14:textId="2D099E3D" w:rsidR="004E5F64" w:rsidRDefault="004E5F64" w:rsidP="004E5F64"/>
    <w:p w14:paraId="65085935" w14:textId="0C92BA4D" w:rsidR="004E5F64" w:rsidRDefault="004E5F64" w:rsidP="004E5F64">
      <w:pPr>
        <w:pStyle w:val="Heading2"/>
      </w:pPr>
      <w:r>
        <w:t>Give the class label and number of instances in each class. Which class is dominant in the dataset?</w:t>
      </w:r>
    </w:p>
    <w:p w14:paraId="7401C75A" w14:textId="325646C7" w:rsidR="004E5F64" w:rsidRDefault="004E5F64" w:rsidP="004E5F64"/>
    <w:p w14:paraId="32E60CCC" w14:textId="75198AD3" w:rsidR="004E5F64" w:rsidRDefault="004E5F64" w:rsidP="004E5F64">
      <w:r>
        <w:t xml:space="preserve">Class label </w:t>
      </w:r>
      <w:r>
        <w:sym w:font="Wingdings" w:char="F0E8"/>
      </w:r>
      <w:r>
        <w:t xml:space="preserve"> Output label </w:t>
      </w:r>
      <w:r>
        <w:sym w:font="Wingdings" w:char="F0E8"/>
      </w:r>
      <w:r>
        <w:t xml:space="preserve"> play {</w:t>
      </w:r>
      <w:proofErr w:type="spellStart"/>
      <w:r>
        <w:t>Yes,No</w:t>
      </w:r>
      <w:proofErr w:type="spellEnd"/>
      <w:r>
        <w:t>}</w:t>
      </w:r>
    </w:p>
    <w:p w14:paraId="589F286B" w14:textId="77777777" w:rsidR="006363AF" w:rsidRDefault="006363AF" w:rsidP="004E5F64"/>
    <w:p w14:paraId="6FEFC8DF" w14:textId="1D31A3CA" w:rsidR="006363AF" w:rsidRDefault="006363AF" w:rsidP="004E5F64">
      <w:r>
        <w:t xml:space="preserve">Yes </w:t>
      </w:r>
      <w:r>
        <w:sym w:font="Wingdings" w:char="F0E8"/>
      </w:r>
      <w:r>
        <w:t xml:space="preserve"> 9 instances </w:t>
      </w:r>
      <w:r>
        <w:sym w:font="Wingdings" w:char="F0E8"/>
      </w:r>
      <w:r>
        <w:t xml:space="preserve"> highly dominant </w:t>
      </w:r>
      <w:r w:rsidR="00375B00">
        <w:t>class</w:t>
      </w:r>
    </w:p>
    <w:p w14:paraId="0C89EEFD" w14:textId="48302CDF" w:rsidR="006363AF" w:rsidRDefault="006363AF" w:rsidP="004E5F64">
      <w:r>
        <w:t xml:space="preserve">No </w:t>
      </w:r>
      <w:r>
        <w:sym w:font="Wingdings" w:char="F0E8"/>
      </w:r>
      <w:r>
        <w:t xml:space="preserve"> 5 instances </w:t>
      </w:r>
    </w:p>
    <w:p w14:paraId="7B363037" w14:textId="77777777" w:rsidR="00A53E00" w:rsidRDefault="00A53E00" w:rsidP="004E5F64"/>
    <w:p w14:paraId="4180A920" w14:textId="576DC346" w:rsidR="004E5F64" w:rsidRDefault="004E5F64" w:rsidP="004E5F64">
      <w:r w:rsidRPr="004E5F64">
        <w:drawing>
          <wp:inline distT="0" distB="0" distL="0" distR="0" wp14:anchorId="0D831225" wp14:editId="7961C74D">
            <wp:extent cx="5731510" cy="301498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4965" w14:textId="18B16FED" w:rsidR="00F94BFC" w:rsidRDefault="00F94BFC" w:rsidP="004E5F64"/>
    <w:p w14:paraId="6A1F8E78" w14:textId="57A97459" w:rsidR="00F94BFC" w:rsidRDefault="00F94BFC" w:rsidP="004E5F64"/>
    <w:p w14:paraId="1AE1639C" w14:textId="53B71304" w:rsidR="00F94BFC" w:rsidRDefault="00F94BFC" w:rsidP="004E5F64"/>
    <w:p w14:paraId="316154E6" w14:textId="7E02CA3A" w:rsidR="00F94BFC" w:rsidRDefault="00F94BFC" w:rsidP="004E5F64"/>
    <w:p w14:paraId="4C1508A2" w14:textId="5DF9088A" w:rsidR="00F94BFC" w:rsidRDefault="00F94BFC" w:rsidP="004E5F64"/>
    <w:p w14:paraId="35C9803B" w14:textId="0E493912" w:rsidR="00F94BFC" w:rsidRDefault="00F94BFC" w:rsidP="004E5F64"/>
    <w:p w14:paraId="2A1F0EA7" w14:textId="0481EF78" w:rsidR="00F94BFC" w:rsidRDefault="00F94BFC" w:rsidP="004E5F64"/>
    <w:p w14:paraId="07CC770F" w14:textId="4A003139" w:rsidR="00F94BFC" w:rsidRDefault="00F94BFC" w:rsidP="004E5F64"/>
    <w:p w14:paraId="046D2915" w14:textId="6ACDC825" w:rsidR="00F94BFC" w:rsidRDefault="00F94BFC" w:rsidP="004E5F64"/>
    <w:p w14:paraId="73841226" w14:textId="0586111D" w:rsidR="00F94BFC" w:rsidRPr="004E5F64" w:rsidRDefault="00F94BFC" w:rsidP="00F94BFC">
      <w:pPr>
        <w:pStyle w:val="Heading2"/>
      </w:pPr>
      <w:r>
        <w:t xml:space="preserve">Which Attribute has a sparse set of attributes from the mean? And </w:t>
      </w:r>
      <w:proofErr w:type="gramStart"/>
      <w:r>
        <w:t>Why</w:t>
      </w:r>
      <w:proofErr w:type="gramEnd"/>
      <w:r>
        <w:t>?</w:t>
      </w:r>
    </w:p>
    <w:p w14:paraId="02D472B2" w14:textId="77777777" w:rsidR="004E5F64" w:rsidRDefault="004E5F64" w:rsidP="004E5F64">
      <w:pPr>
        <w:jc w:val="center"/>
      </w:pPr>
    </w:p>
    <w:p w14:paraId="2C1DD9B5" w14:textId="1B3F893F" w:rsidR="002173B7" w:rsidRDefault="002173B7" w:rsidP="002173B7">
      <w:r>
        <w:t xml:space="preserve">Among the four attributes, </w:t>
      </w:r>
    </w:p>
    <w:p w14:paraId="6F80E7F0" w14:textId="49077B28" w:rsidR="002173B7" w:rsidRDefault="002173B7" w:rsidP="002173B7">
      <w:pPr>
        <w:pStyle w:val="ListParagraph"/>
        <w:numPr>
          <w:ilvl w:val="0"/>
          <w:numId w:val="2"/>
        </w:numPr>
      </w:pPr>
      <w:r>
        <w:t>Outlook</w:t>
      </w:r>
    </w:p>
    <w:p w14:paraId="3F0C9635" w14:textId="5F2C4173" w:rsidR="002173B7" w:rsidRDefault="002173B7" w:rsidP="002173B7">
      <w:pPr>
        <w:pStyle w:val="ListParagraph"/>
        <w:numPr>
          <w:ilvl w:val="0"/>
          <w:numId w:val="2"/>
        </w:numPr>
      </w:pPr>
      <w:r>
        <w:t>Temperature</w:t>
      </w:r>
    </w:p>
    <w:p w14:paraId="3FD7C05E" w14:textId="3E03DFF6" w:rsidR="002173B7" w:rsidRDefault="002173B7" w:rsidP="002173B7">
      <w:pPr>
        <w:pStyle w:val="ListParagraph"/>
        <w:numPr>
          <w:ilvl w:val="0"/>
          <w:numId w:val="2"/>
        </w:numPr>
      </w:pPr>
      <w:r>
        <w:t>Humidity</w:t>
      </w:r>
    </w:p>
    <w:p w14:paraId="35B3BA82" w14:textId="21E5EA89" w:rsidR="002173B7" w:rsidRDefault="002173B7" w:rsidP="002173B7">
      <w:pPr>
        <w:pStyle w:val="ListParagraph"/>
        <w:numPr>
          <w:ilvl w:val="0"/>
          <w:numId w:val="2"/>
        </w:numPr>
      </w:pPr>
      <w:r>
        <w:t>Windy</w:t>
      </w:r>
    </w:p>
    <w:p w14:paraId="7BE38271" w14:textId="7B89B9A7" w:rsidR="002173B7" w:rsidRDefault="002173B7" w:rsidP="002173B7">
      <w:r>
        <w:t>Two attributes among them are continuous and sparsity can be found based on Standard deviation which can be calculated only for numerical / continuous values.</w:t>
      </w:r>
    </w:p>
    <w:p w14:paraId="6DA42397" w14:textId="7346E60A" w:rsidR="002173B7" w:rsidRDefault="002173B7" w:rsidP="002173B7">
      <w:r>
        <w:t xml:space="preserve">The attributes are </w:t>
      </w:r>
    </w:p>
    <w:p w14:paraId="01F40200" w14:textId="0AC6FA30" w:rsidR="002173B7" w:rsidRDefault="002173B7" w:rsidP="002173B7">
      <w:pPr>
        <w:pStyle w:val="ListParagraph"/>
        <w:numPr>
          <w:ilvl w:val="0"/>
          <w:numId w:val="3"/>
        </w:numPr>
      </w:pPr>
      <w:r>
        <w:t xml:space="preserve">Humidity </w:t>
      </w:r>
    </w:p>
    <w:p w14:paraId="0E78B6C4" w14:textId="16C1DFF2" w:rsidR="002173B7" w:rsidRDefault="002173B7" w:rsidP="002173B7">
      <w:pPr>
        <w:pStyle w:val="ListParagraph"/>
        <w:numPr>
          <w:ilvl w:val="0"/>
          <w:numId w:val="3"/>
        </w:numPr>
      </w:pPr>
      <w:r>
        <w:t>Temperature</w:t>
      </w:r>
    </w:p>
    <w:p w14:paraId="26B90050" w14:textId="61AA7307" w:rsidR="002173B7" w:rsidRPr="002173B7" w:rsidRDefault="002173B7" w:rsidP="002173B7">
      <w:r>
        <w:t xml:space="preserve">Temperature is </w:t>
      </w:r>
      <w:r w:rsidR="00115C1E">
        <w:t>sparser</w:t>
      </w:r>
      <w:r>
        <w:t xml:space="preserve"> since it has highest Standard deviation as shown below</w:t>
      </w:r>
    </w:p>
    <w:p w14:paraId="0AB81CD1" w14:textId="2BEFF7CD" w:rsidR="005D7086" w:rsidRDefault="005D7086" w:rsidP="005D7086"/>
    <w:p w14:paraId="30024705" w14:textId="5A6DBB77" w:rsidR="005D7086" w:rsidRDefault="005D7086" w:rsidP="005D7086">
      <w:r w:rsidRPr="005D7086">
        <w:drawing>
          <wp:inline distT="0" distB="0" distL="0" distR="0" wp14:anchorId="4004FF0A" wp14:editId="7E705F58">
            <wp:extent cx="5731510" cy="2016125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B47A" w14:textId="5490BEB2" w:rsidR="00E802F7" w:rsidRDefault="00E802F7" w:rsidP="005D7086">
      <w:r w:rsidRPr="00E802F7">
        <w:drawing>
          <wp:inline distT="0" distB="0" distL="0" distR="0" wp14:anchorId="6019A3FD" wp14:editId="2ACFABE1">
            <wp:extent cx="5731510" cy="1991995"/>
            <wp:effectExtent l="0" t="0" r="254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D1A" w14:textId="5A620180" w:rsidR="00097C46" w:rsidRDefault="00097C46" w:rsidP="005D7086"/>
    <w:p w14:paraId="7CE06A48" w14:textId="485A43BE" w:rsidR="00097C46" w:rsidRDefault="00097C46" w:rsidP="005D7086"/>
    <w:p w14:paraId="10249215" w14:textId="6604EA5F" w:rsidR="00097C46" w:rsidRDefault="00097C46" w:rsidP="005D7086"/>
    <w:p w14:paraId="65A027EF" w14:textId="0A58EF29" w:rsidR="00097C46" w:rsidRDefault="00097C46" w:rsidP="00097C46">
      <w:pPr>
        <w:pStyle w:val="Heading2"/>
      </w:pPr>
      <w:r>
        <w:t xml:space="preserve">Find how many outliers in the Dataset? What </w:t>
      </w:r>
      <w:r>
        <w:t>should we</w:t>
      </w:r>
      <w:r>
        <w:t xml:space="preserve"> do on the outlier?</w:t>
      </w:r>
    </w:p>
    <w:p w14:paraId="10DB9CEA" w14:textId="541F6624" w:rsidR="00583402" w:rsidRDefault="00583402" w:rsidP="00583402"/>
    <w:p w14:paraId="539E6891" w14:textId="2CD205C3" w:rsidR="00583402" w:rsidRDefault="00583402" w:rsidP="00583402">
      <w:r>
        <w:t>By applying Interquartile range filter, outliers can be found. An outlier column and Extreme value column will be created.</w:t>
      </w:r>
      <w:r w:rsidR="00CA6153">
        <w:t xml:space="preserve"> In our example, there are no outliers. If there is any outlier, the specific instance will have Outlier attribute value as “Yes”.</w:t>
      </w:r>
    </w:p>
    <w:p w14:paraId="1033D333" w14:textId="78592734" w:rsidR="00A274AF" w:rsidRPr="00583402" w:rsidRDefault="00A274AF" w:rsidP="00583402">
      <w:r>
        <w:t>Outliers can be removed</w:t>
      </w:r>
      <w:r w:rsidR="002A5A3B">
        <w:t xml:space="preserve"> (Remove with values filter)</w:t>
      </w:r>
      <w:r>
        <w:t xml:space="preserve"> or imputed</w:t>
      </w:r>
      <w:r w:rsidR="002A5A3B">
        <w:t xml:space="preserve"> (replace with values filter) </w:t>
      </w:r>
      <w:r>
        <w:t xml:space="preserve"> with values like mean, median and mode.</w:t>
      </w:r>
      <w:r w:rsidR="007E20D9">
        <w:t xml:space="preserve"> Since we don’t have outliers, we are not doing that.</w:t>
      </w:r>
    </w:p>
    <w:p w14:paraId="424E8B06" w14:textId="5A383307" w:rsidR="00097C46" w:rsidRDefault="00097C46" w:rsidP="00097C46"/>
    <w:p w14:paraId="390A892E" w14:textId="7C6D4F0A" w:rsidR="00097C46" w:rsidRDefault="00583402" w:rsidP="00583402">
      <w:pPr>
        <w:jc w:val="center"/>
      </w:pPr>
      <w:r w:rsidRPr="00583402">
        <w:drawing>
          <wp:inline distT="0" distB="0" distL="0" distR="0" wp14:anchorId="31B5D47B" wp14:editId="218445F2">
            <wp:extent cx="3949700" cy="28047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819" cy="28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49A" w14:textId="7B2B9439" w:rsidR="00F434EC" w:rsidRPr="00097C46" w:rsidRDefault="00F434EC" w:rsidP="00583402">
      <w:pPr>
        <w:jc w:val="center"/>
      </w:pPr>
      <w:r w:rsidRPr="00F434EC">
        <w:drawing>
          <wp:inline distT="0" distB="0" distL="0" distR="0" wp14:anchorId="51E24026" wp14:editId="395088F5">
            <wp:extent cx="3314700" cy="3445715"/>
            <wp:effectExtent l="0" t="0" r="0" b="254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604" cy="34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EC" w:rsidRPr="00097C46" w:rsidSect="00F36978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CCDB" w14:textId="77777777" w:rsidR="00B37615" w:rsidRDefault="00B37615" w:rsidP="00F36978">
      <w:pPr>
        <w:spacing w:after="0" w:line="240" w:lineRule="auto"/>
      </w:pPr>
      <w:r>
        <w:separator/>
      </w:r>
    </w:p>
  </w:endnote>
  <w:endnote w:type="continuationSeparator" w:id="0">
    <w:p w14:paraId="7E7A0A91" w14:textId="77777777" w:rsidR="00B37615" w:rsidRDefault="00B37615" w:rsidP="00F3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3A40" w14:textId="77777777" w:rsidR="00B37615" w:rsidRDefault="00B37615" w:rsidP="00F36978">
      <w:pPr>
        <w:spacing w:after="0" w:line="240" w:lineRule="auto"/>
      </w:pPr>
      <w:r>
        <w:separator/>
      </w:r>
    </w:p>
  </w:footnote>
  <w:footnote w:type="continuationSeparator" w:id="0">
    <w:p w14:paraId="7303D4D1" w14:textId="77777777" w:rsidR="00B37615" w:rsidRDefault="00B37615" w:rsidP="00F3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55F3" w14:textId="77777777" w:rsidR="00F36978" w:rsidRDefault="00B37615">
    <w:pPr>
      <w:pStyle w:val="Header"/>
    </w:pPr>
    <w:r>
      <w:rPr>
        <w:noProof/>
      </w:rPr>
      <w:pict w14:anchorId="711BC9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6" o:spid="_x0000_s1026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90E2" w14:textId="372A90DC" w:rsidR="00F36978" w:rsidRDefault="00B37615">
    <w:pPr>
      <w:pStyle w:val="Header"/>
    </w:pPr>
    <w:r>
      <w:rPr>
        <w:noProof/>
      </w:rPr>
      <w:pict w14:anchorId="521DF2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7" o:spid="_x0000_s1027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  <w:r w:rsidR="000929C1">
      <w:t>Tuesday, 25 January, 2022</w:t>
    </w:r>
    <w:r w:rsidR="00F36978">
      <w:ptab w:relativeTo="margin" w:alignment="center" w:leader="none"/>
    </w:r>
    <w:r w:rsidR="00F36978">
      <w:t>S.THARUN</w:t>
    </w:r>
    <w:r w:rsidR="00F36978">
      <w:ptab w:relativeTo="margin" w:alignment="right" w:leader="none"/>
    </w:r>
    <w:r w:rsidR="00F36978">
      <w:t>19MID0031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06C8" w14:textId="77777777" w:rsidR="00F36978" w:rsidRDefault="00B37615">
    <w:pPr>
      <w:pStyle w:val="Header"/>
    </w:pPr>
    <w:r>
      <w:rPr>
        <w:noProof/>
      </w:rPr>
      <w:pict w14:anchorId="61E32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5" o:spid="_x0000_s1025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DE0"/>
    <w:multiLevelType w:val="hybridMultilevel"/>
    <w:tmpl w:val="BE9C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66A5"/>
    <w:multiLevelType w:val="hybridMultilevel"/>
    <w:tmpl w:val="23BA17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4C7D"/>
    <w:multiLevelType w:val="hybridMultilevel"/>
    <w:tmpl w:val="5E04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49"/>
    <w:rsid w:val="000929C1"/>
    <w:rsid w:val="00097C46"/>
    <w:rsid w:val="000A07E9"/>
    <w:rsid w:val="000D2BBD"/>
    <w:rsid w:val="000E74D6"/>
    <w:rsid w:val="0011253B"/>
    <w:rsid w:val="00115C1E"/>
    <w:rsid w:val="0019409E"/>
    <w:rsid w:val="001B6B8C"/>
    <w:rsid w:val="001F4458"/>
    <w:rsid w:val="002076A6"/>
    <w:rsid w:val="002173B7"/>
    <w:rsid w:val="00230944"/>
    <w:rsid w:val="00284281"/>
    <w:rsid w:val="002A5A3B"/>
    <w:rsid w:val="002C1713"/>
    <w:rsid w:val="002D63E3"/>
    <w:rsid w:val="00301664"/>
    <w:rsid w:val="00375B00"/>
    <w:rsid w:val="00391069"/>
    <w:rsid w:val="00433942"/>
    <w:rsid w:val="00444252"/>
    <w:rsid w:val="0046220E"/>
    <w:rsid w:val="004B75E4"/>
    <w:rsid w:val="004E5F64"/>
    <w:rsid w:val="004F51EF"/>
    <w:rsid w:val="00511961"/>
    <w:rsid w:val="005222D2"/>
    <w:rsid w:val="00535286"/>
    <w:rsid w:val="00575870"/>
    <w:rsid w:val="00583402"/>
    <w:rsid w:val="005B512B"/>
    <w:rsid w:val="005D7086"/>
    <w:rsid w:val="00604B1C"/>
    <w:rsid w:val="006363AF"/>
    <w:rsid w:val="006631EC"/>
    <w:rsid w:val="006B17E6"/>
    <w:rsid w:val="007216E2"/>
    <w:rsid w:val="007666DB"/>
    <w:rsid w:val="0079319F"/>
    <w:rsid w:val="007A0AB1"/>
    <w:rsid w:val="007E20D9"/>
    <w:rsid w:val="007E7E9C"/>
    <w:rsid w:val="008110A1"/>
    <w:rsid w:val="00817850"/>
    <w:rsid w:val="008531C9"/>
    <w:rsid w:val="00881D35"/>
    <w:rsid w:val="008871D8"/>
    <w:rsid w:val="008E74BD"/>
    <w:rsid w:val="008F44C3"/>
    <w:rsid w:val="009345F6"/>
    <w:rsid w:val="009501A0"/>
    <w:rsid w:val="0095434C"/>
    <w:rsid w:val="00972FEE"/>
    <w:rsid w:val="009F2663"/>
    <w:rsid w:val="00A26B9A"/>
    <w:rsid w:val="00A274AF"/>
    <w:rsid w:val="00A53E00"/>
    <w:rsid w:val="00A705AB"/>
    <w:rsid w:val="00A945E4"/>
    <w:rsid w:val="00B37615"/>
    <w:rsid w:val="00B409C7"/>
    <w:rsid w:val="00BA0D1C"/>
    <w:rsid w:val="00C25724"/>
    <w:rsid w:val="00C94D8A"/>
    <w:rsid w:val="00CA6153"/>
    <w:rsid w:val="00CB1322"/>
    <w:rsid w:val="00CC24CA"/>
    <w:rsid w:val="00CE5666"/>
    <w:rsid w:val="00CF5E3B"/>
    <w:rsid w:val="00D1431A"/>
    <w:rsid w:val="00D7462A"/>
    <w:rsid w:val="00DA45C7"/>
    <w:rsid w:val="00DD770B"/>
    <w:rsid w:val="00DF17BB"/>
    <w:rsid w:val="00E338AB"/>
    <w:rsid w:val="00E70A91"/>
    <w:rsid w:val="00E7132A"/>
    <w:rsid w:val="00E802F7"/>
    <w:rsid w:val="00EE0F67"/>
    <w:rsid w:val="00F07CF6"/>
    <w:rsid w:val="00F13C3F"/>
    <w:rsid w:val="00F24340"/>
    <w:rsid w:val="00F36978"/>
    <w:rsid w:val="00F434EC"/>
    <w:rsid w:val="00F57D59"/>
    <w:rsid w:val="00F71449"/>
    <w:rsid w:val="00F871C0"/>
    <w:rsid w:val="00F94BFC"/>
    <w:rsid w:val="00F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E339"/>
  <w15:chartTrackingRefBased/>
  <w15:docId w15:val="{53D7C0CA-0250-42F1-9894-DC90C50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78"/>
  </w:style>
  <w:style w:type="paragraph" w:styleId="Footer">
    <w:name w:val="footer"/>
    <w:basedOn w:val="Normal"/>
    <w:link w:val="Foot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78"/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4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RUN\Documents\Custom%20Office%20Templates\Assignment%20template%20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B986-9652-4779-A9EA-BB98945C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 old</Template>
  <TotalTime>163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Tharun Sathiyamurthy</cp:lastModifiedBy>
  <cp:revision>79</cp:revision>
  <cp:lastPrinted>2022-01-25T12:15:00Z</cp:lastPrinted>
  <dcterms:created xsi:type="dcterms:W3CDTF">2022-01-22T11:22:00Z</dcterms:created>
  <dcterms:modified xsi:type="dcterms:W3CDTF">2022-02-22T12:02:00Z</dcterms:modified>
</cp:coreProperties>
</file>