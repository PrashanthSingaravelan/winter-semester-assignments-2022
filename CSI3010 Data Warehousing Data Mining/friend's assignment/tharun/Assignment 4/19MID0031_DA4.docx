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56C" w14:textId="77777777" w:rsidR="00F71449" w:rsidRDefault="00F71449">
      <w:pPr>
        <w:rPr>
          <w:noProof/>
        </w:rPr>
      </w:pPr>
    </w:p>
    <w:p w14:paraId="53A28AC7" w14:textId="77777777" w:rsidR="00F71449" w:rsidRDefault="00F71449">
      <w:pPr>
        <w:rPr>
          <w:noProof/>
        </w:rPr>
      </w:pPr>
    </w:p>
    <w:p w14:paraId="59365922" w14:textId="77034608" w:rsidR="00CF5E3B" w:rsidRDefault="00F71449">
      <w:r>
        <w:rPr>
          <w:noProof/>
        </w:rPr>
        <w:drawing>
          <wp:inline distT="0" distB="0" distL="0" distR="0" wp14:anchorId="01DD13CC" wp14:editId="1E8AE61E">
            <wp:extent cx="5731510" cy="2851150"/>
            <wp:effectExtent l="0" t="0" r="2540" b="635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671F" w14:textId="1DB2E776" w:rsidR="00F71449" w:rsidRDefault="00F71449" w:rsidP="00F71449"/>
    <w:p w14:paraId="7366544F" w14:textId="37BD4E9D" w:rsidR="00F71449" w:rsidRDefault="00F71449" w:rsidP="00F71449"/>
    <w:p w14:paraId="747DB6DF" w14:textId="77777777" w:rsidR="00F71449" w:rsidRDefault="00F71449" w:rsidP="00F71449"/>
    <w:p w14:paraId="73B5F39D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S.THARUN</w:t>
      </w:r>
    </w:p>
    <w:p w14:paraId="264FC8B2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19MID0031</w:t>
      </w:r>
    </w:p>
    <w:p w14:paraId="5DD3157A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CSI3010 – DATA WAREHOUSING AND DATA MINING</w:t>
      </w:r>
    </w:p>
    <w:p w14:paraId="05EBC7BC" w14:textId="0B4F0E41" w:rsidR="00F71449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FACULTY : CHELLATAMILAN T</w:t>
      </w:r>
    </w:p>
    <w:p w14:paraId="72E27B9F" w14:textId="5821298B" w:rsidR="0011253B" w:rsidRPr="0011253B" w:rsidRDefault="0011253B" w:rsidP="0011253B">
      <w:pPr>
        <w:pStyle w:val="IntenseQuote"/>
        <w:rPr>
          <w:b/>
          <w:bCs/>
        </w:rPr>
      </w:pPr>
      <w:r>
        <w:rPr>
          <w:b/>
          <w:bCs/>
        </w:rPr>
        <w:t>01-02-2022</w:t>
      </w:r>
    </w:p>
    <w:p w14:paraId="26AE646A" w14:textId="77777777" w:rsidR="0011253B" w:rsidRPr="0011253B" w:rsidRDefault="0011253B" w:rsidP="0011253B"/>
    <w:p w14:paraId="232C404D" w14:textId="7BFFB0B1" w:rsidR="00F71449" w:rsidRDefault="00F71449"/>
    <w:p w14:paraId="6FBC4A0F" w14:textId="15A347BA" w:rsidR="00DD770B" w:rsidRDefault="008871D8" w:rsidP="00DD770B">
      <w:pPr>
        <w:pStyle w:val="Title"/>
        <w:jc w:val="center"/>
      </w:pPr>
      <w:r>
        <w:t>CONSTRUCTING AND EVALUATING DECISION TREES</w:t>
      </w:r>
    </w:p>
    <w:p w14:paraId="1B2A7708" w14:textId="472523C8" w:rsidR="00F71449" w:rsidRDefault="00F71449"/>
    <w:p w14:paraId="76DA7A22" w14:textId="368C5952" w:rsidR="00F71449" w:rsidRDefault="00F71449"/>
    <w:p w14:paraId="42D4806A" w14:textId="2EE84368" w:rsidR="001B6B8C" w:rsidRDefault="001B6B8C" w:rsidP="007216E2"/>
    <w:p w14:paraId="1F6EAA26" w14:textId="239FD459" w:rsidR="007216E2" w:rsidRDefault="009F2663" w:rsidP="007216E2">
      <w:r w:rsidRPr="009F2663">
        <w:drawing>
          <wp:inline distT="0" distB="0" distL="0" distR="0" wp14:anchorId="36D38A88" wp14:editId="500D270C">
            <wp:extent cx="5731510" cy="3540760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1DC4" w14:textId="775CD452" w:rsidR="009F2663" w:rsidRDefault="009F2663" w:rsidP="007216E2"/>
    <w:p w14:paraId="3F4A521D" w14:textId="67255DB1" w:rsidR="009F2663" w:rsidRDefault="008F44C3" w:rsidP="008F44C3">
      <w:pPr>
        <w:pStyle w:val="Heading1"/>
      </w:pPr>
      <w:r>
        <w:t>COMPUTER DATA</w:t>
      </w:r>
    </w:p>
    <w:p w14:paraId="1F8847B6" w14:textId="4A33E6FC" w:rsidR="008F44C3" w:rsidRDefault="008F44C3" w:rsidP="008F44C3"/>
    <w:p w14:paraId="44313188" w14:textId="30FAD81D" w:rsidR="008F44C3" w:rsidRDefault="008F44C3" w:rsidP="008F44C3">
      <w:r w:rsidRPr="008F44C3">
        <w:drawing>
          <wp:inline distT="0" distB="0" distL="0" distR="0" wp14:anchorId="2DC210FB" wp14:editId="091234E5">
            <wp:extent cx="4343623" cy="3448227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93F9" w14:textId="5B9B6952" w:rsidR="00A705AB" w:rsidRDefault="00A705AB" w:rsidP="008F44C3"/>
    <w:p w14:paraId="74246014" w14:textId="77777777" w:rsidR="00C94D8A" w:rsidRDefault="00C94D8A" w:rsidP="008F44C3"/>
    <w:p w14:paraId="678E84F0" w14:textId="5FE4436D" w:rsidR="00A705AB" w:rsidRPr="008F44C3" w:rsidRDefault="0079319F" w:rsidP="008F44C3">
      <w:r w:rsidRPr="0079319F">
        <w:drawing>
          <wp:inline distT="0" distB="0" distL="0" distR="0" wp14:anchorId="52FB9D97" wp14:editId="18E81528">
            <wp:extent cx="5731510" cy="3014980"/>
            <wp:effectExtent l="0" t="0" r="254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442" w14:textId="77777777" w:rsidR="007216E2" w:rsidRDefault="007216E2" w:rsidP="007216E2"/>
    <w:p w14:paraId="7D2927C9" w14:textId="6F6B51F8" w:rsidR="007216E2" w:rsidRDefault="00F07CF6" w:rsidP="007216E2">
      <w:r w:rsidRPr="00F07CF6">
        <w:drawing>
          <wp:inline distT="0" distB="0" distL="0" distR="0" wp14:anchorId="154B24B0" wp14:editId="51DC4662">
            <wp:extent cx="5731510" cy="4320540"/>
            <wp:effectExtent l="0" t="0" r="254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9A39" w14:textId="140D2B64" w:rsidR="00F13C3F" w:rsidRDefault="00F13C3F" w:rsidP="007216E2"/>
    <w:p w14:paraId="58465506" w14:textId="1D38B2C7" w:rsidR="00F13C3F" w:rsidRDefault="00F13C3F" w:rsidP="007216E2"/>
    <w:p w14:paraId="232F4FD7" w14:textId="6916B2E2" w:rsidR="00F13C3F" w:rsidRDefault="00F13C3F" w:rsidP="007216E2"/>
    <w:p w14:paraId="26D988C1" w14:textId="0F4E9AC6" w:rsidR="00F13C3F" w:rsidRDefault="00F13C3F" w:rsidP="007216E2">
      <w:r w:rsidRPr="00F13C3F">
        <w:drawing>
          <wp:inline distT="0" distB="0" distL="0" distR="0" wp14:anchorId="6CE739E4" wp14:editId="7DA4C248">
            <wp:extent cx="4349974" cy="3060857"/>
            <wp:effectExtent l="0" t="0" r="0" b="63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DCF" w14:textId="3579DAA9" w:rsidR="00F97F7C" w:rsidRDefault="00F97F7C" w:rsidP="007216E2"/>
    <w:p w14:paraId="38410060" w14:textId="77777777" w:rsidR="00604B1C" w:rsidRDefault="00604B1C" w:rsidP="007216E2"/>
    <w:p w14:paraId="1EC664C8" w14:textId="30B82F87" w:rsidR="00F97F7C" w:rsidRDefault="00F97F7C" w:rsidP="007216E2">
      <w:r w:rsidRPr="00F97F7C">
        <w:drawing>
          <wp:inline distT="0" distB="0" distL="0" distR="0" wp14:anchorId="29E9FA0C" wp14:editId="102A591B">
            <wp:extent cx="2432175" cy="2794144"/>
            <wp:effectExtent l="0" t="0" r="6350" b="635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0EA" w14:textId="2A6F86CD" w:rsidR="00604B1C" w:rsidRDefault="00604B1C" w:rsidP="007216E2"/>
    <w:p w14:paraId="13933F7E" w14:textId="12F77029" w:rsidR="00604B1C" w:rsidRDefault="00604B1C" w:rsidP="007216E2"/>
    <w:p w14:paraId="39968EE4" w14:textId="5FF48AEE" w:rsidR="00604B1C" w:rsidRDefault="00604B1C" w:rsidP="007216E2"/>
    <w:p w14:paraId="4382BEF4" w14:textId="09E45F1A" w:rsidR="00604B1C" w:rsidRDefault="00604B1C" w:rsidP="007216E2"/>
    <w:p w14:paraId="19210E5D" w14:textId="2430B5D1" w:rsidR="00604B1C" w:rsidRDefault="00604B1C" w:rsidP="007216E2"/>
    <w:p w14:paraId="7BBBD6F5" w14:textId="70327282" w:rsidR="00604B1C" w:rsidRDefault="00604B1C" w:rsidP="007216E2"/>
    <w:p w14:paraId="5A5FC8A8" w14:textId="77777777" w:rsidR="00604B1C" w:rsidRDefault="00604B1C" w:rsidP="007216E2"/>
    <w:p w14:paraId="45C8C5B7" w14:textId="4C7F192D" w:rsidR="00604B1C" w:rsidRDefault="00604B1C" w:rsidP="007216E2">
      <w:r w:rsidRPr="00604B1C">
        <w:drawing>
          <wp:inline distT="0" distB="0" distL="0" distR="0" wp14:anchorId="4D23D8E2" wp14:editId="715106CF">
            <wp:extent cx="5731510" cy="3014980"/>
            <wp:effectExtent l="0" t="0" r="2540" b="0"/>
            <wp:docPr id="8" name="Picture 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B56E" w14:textId="3AB18D7A" w:rsidR="00604B1C" w:rsidRDefault="00604B1C" w:rsidP="007216E2"/>
    <w:p w14:paraId="488D4A3A" w14:textId="23D109E1" w:rsidR="00604B1C" w:rsidRDefault="00604B1C" w:rsidP="007216E2">
      <w:r w:rsidRPr="00604B1C">
        <w:drawing>
          <wp:inline distT="0" distB="0" distL="0" distR="0" wp14:anchorId="597F1D14" wp14:editId="3A91FCCD">
            <wp:extent cx="5731510" cy="4320540"/>
            <wp:effectExtent l="0" t="0" r="2540" b="381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F9E" w14:textId="088200B1" w:rsidR="00F57D59" w:rsidRDefault="00F57D59" w:rsidP="007216E2"/>
    <w:p w14:paraId="7E6133EE" w14:textId="7212230D" w:rsidR="00F57D59" w:rsidRDefault="00F57D59" w:rsidP="007216E2"/>
    <w:p w14:paraId="3CD791A6" w14:textId="34FB64BF" w:rsidR="00F57D59" w:rsidRDefault="00F57D59" w:rsidP="007216E2"/>
    <w:p w14:paraId="2B54CC41" w14:textId="71E642CE" w:rsidR="00F57D59" w:rsidRDefault="00F57D59" w:rsidP="00F57D59">
      <w:pPr>
        <w:spacing w:after="0"/>
      </w:pPr>
      <w:r w:rsidRPr="00F57D59">
        <w:drawing>
          <wp:inline distT="0" distB="0" distL="0" distR="0" wp14:anchorId="42A48F1B" wp14:editId="3E12CA43">
            <wp:extent cx="2076557" cy="1606633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A34" w14:textId="71C6CD56" w:rsidR="00F57D59" w:rsidRDefault="00F57D59" w:rsidP="00F57D59">
      <w:pPr>
        <w:spacing w:after="0"/>
      </w:pPr>
      <w:r>
        <w:t xml:space="preserve">  </w:t>
      </w:r>
      <w:r w:rsidRPr="00F57D59">
        <w:drawing>
          <wp:inline distT="0" distB="0" distL="0" distR="0" wp14:anchorId="159F43FC" wp14:editId="19FFE6D4">
            <wp:extent cx="2349621" cy="1181161"/>
            <wp:effectExtent l="0" t="0" r="0" b="0"/>
            <wp:docPr id="13" name="Picture 1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4E94" w14:textId="56938B29" w:rsidR="009345F6" w:rsidRDefault="009345F6" w:rsidP="00F57D59">
      <w:pPr>
        <w:spacing w:after="0"/>
      </w:pPr>
    </w:p>
    <w:p w14:paraId="754E866C" w14:textId="6087D7F7" w:rsidR="009345F6" w:rsidRDefault="009345F6" w:rsidP="00F57D59">
      <w:pPr>
        <w:spacing w:after="0"/>
      </w:pPr>
    </w:p>
    <w:p w14:paraId="56750CF3" w14:textId="637EA788" w:rsidR="009345F6" w:rsidRDefault="009345F6" w:rsidP="00F57D59">
      <w:pPr>
        <w:spacing w:after="0"/>
      </w:pPr>
    </w:p>
    <w:p w14:paraId="0CEE03C5" w14:textId="77777777" w:rsidR="009345F6" w:rsidRDefault="009345F6" w:rsidP="00F57D59">
      <w:pPr>
        <w:spacing w:after="0"/>
      </w:pPr>
    </w:p>
    <w:p w14:paraId="22164A87" w14:textId="4C35D22B" w:rsidR="009345F6" w:rsidRDefault="009345F6" w:rsidP="00F57D59">
      <w:pPr>
        <w:spacing w:after="0"/>
      </w:pPr>
    </w:p>
    <w:p w14:paraId="47CC8D25" w14:textId="638EB013" w:rsidR="009345F6" w:rsidRDefault="009345F6" w:rsidP="00F57D59">
      <w:pPr>
        <w:spacing w:after="0"/>
      </w:pPr>
      <w:r w:rsidRPr="009345F6">
        <w:drawing>
          <wp:inline distT="0" distB="0" distL="0" distR="0" wp14:anchorId="7405B685" wp14:editId="1A38028E">
            <wp:extent cx="1752690" cy="2775093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5197" w14:textId="468C9E2E" w:rsidR="00F57D59" w:rsidRDefault="00F57D59" w:rsidP="00F57D59">
      <w:pPr>
        <w:spacing w:after="0"/>
      </w:pPr>
    </w:p>
    <w:p w14:paraId="1B9D2A3F" w14:textId="776A7D10" w:rsidR="00881D35" w:rsidRDefault="00881D35" w:rsidP="00F57D59">
      <w:pPr>
        <w:spacing w:after="0"/>
      </w:pPr>
    </w:p>
    <w:p w14:paraId="4B4CC845" w14:textId="5BABE9D6" w:rsidR="00881D35" w:rsidRDefault="00881D35" w:rsidP="00F57D59">
      <w:pPr>
        <w:spacing w:after="0"/>
      </w:pPr>
    </w:p>
    <w:p w14:paraId="6D36B0B9" w14:textId="66269E51" w:rsidR="00881D35" w:rsidRDefault="00881D35" w:rsidP="00F57D59">
      <w:pPr>
        <w:spacing w:after="0"/>
      </w:pPr>
    </w:p>
    <w:p w14:paraId="72948607" w14:textId="46E6BD5E" w:rsidR="00881D35" w:rsidRDefault="00881D35" w:rsidP="00F57D59">
      <w:pPr>
        <w:spacing w:after="0"/>
      </w:pPr>
    </w:p>
    <w:p w14:paraId="1CFB9EAF" w14:textId="7C0369C0" w:rsidR="00881D35" w:rsidRDefault="00881D35" w:rsidP="00F57D59">
      <w:pPr>
        <w:spacing w:after="0"/>
      </w:pPr>
    </w:p>
    <w:p w14:paraId="29FCE436" w14:textId="65CBB006" w:rsidR="00881D35" w:rsidRDefault="00881D35" w:rsidP="00F57D59">
      <w:pPr>
        <w:spacing w:after="0"/>
      </w:pPr>
    </w:p>
    <w:p w14:paraId="522CD02A" w14:textId="1C3AAA03" w:rsidR="00881D35" w:rsidRDefault="00881D35" w:rsidP="00F57D59">
      <w:pPr>
        <w:spacing w:after="0"/>
      </w:pPr>
    </w:p>
    <w:p w14:paraId="1198E4E6" w14:textId="3191FAB0" w:rsidR="00881D35" w:rsidRDefault="00881D35" w:rsidP="00F57D59">
      <w:pPr>
        <w:spacing w:after="0"/>
      </w:pPr>
    </w:p>
    <w:p w14:paraId="484AEF14" w14:textId="7DC2B47E" w:rsidR="00881D35" w:rsidRDefault="00881D35" w:rsidP="00F57D59">
      <w:pPr>
        <w:spacing w:after="0"/>
      </w:pPr>
    </w:p>
    <w:p w14:paraId="31934AFF" w14:textId="7AB0F0F9" w:rsidR="00881D35" w:rsidRDefault="00881D35" w:rsidP="00F57D59">
      <w:pPr>
        <w:spacing w:after="0"/>
      </w:pPr>
    </w:p>
    <w:p w14:paraId="71198693" w14:textId="77777777" w:rsidR="00881D35" w:rsidRDefault="00881D35" w:rsidP="00F57D59">
      <w:pPr>
        <w:spacing w:after="0"/>
      </w:pPr>
    </w:p>
    <w:p w14:paraId="31020B84" w14:textId="42058F01" w:rsidR="00F57D59" w:rsidRDefault="009345F6" w:rsidP="00F57D59">
      <w:pPr>
        <w:spacing w:after="0"/>
      </w:pPr>
      <w:r w:rsidRPr="009345F6">
        <w:drawing>
          <wp:inline distT="0" distB="0" distL="0" distR="0" wp14:anchorId="35D76EDA" wp14:editId="64C4C3D3">
            <wp:extent cx="5731510" cy="3014980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E2E" w14:textId="7DFD4C39" w:rsidR="00881D35" w:rsidRDefault="00881D35" w:rsidP="00F57D59">
      <w:pPr>
        <w:spacing w:after="0"/>
      </w:pPr>
    </w:p>
    <w:p w14:paraId="79622E06" w14:textId="77777777" w:rsidR="00881D35" w:rsidRDefault="00881D35" w:rsidP="00F57D59">
      <w:pPr>
        <w:spacing w:after="0"/>
      </w:pPr>
    </w:p>
    <w:p w14:paraId="767C848F" w14:textId="02D55E1E" w:rsidR="009345F6" w:rsidRPr="007216E2" w:rsidRDefault="009345F6" w:rsidP="00F57D59">
      <w:pPr>
        <w:spacing w:after="0"/>
      </w:pPr>
      <w:r w:rsidRPr="009345F6">
        <w:drawing>
          <wp:inline distT="0" distB="0" distL="0" distR="0" wp14:anchorId="4E88463E" wp14:editId="4F987A35">
            <wp:extent cx="5731510" cy="4320540"/>
            <wp:effectExtent l="0" t="0" r="2540" b="3810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F6" w:rsidRPr="007216E2" w:rsidSect="00F36978">
      <w:headerReference w:type="even" r:id="rId21"/>
      <w:headerReference w:type="default" r:id="rId22"/>
      <w:headerReference w:type="first" r:id="rId23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BD66" w14:textId="77777777" w:rsidR="00B409C7" w:rsidRDefault="00B409C7" w:rsidP="00F36978">
      <w:pPr>
        <w:spacing w:after="0" w:line="240" w:lineRule="auto"/>
      </w:pPr>
      <w:r>
        <w:separator/>
      </w:r>
    </w:p>
  </w:endnote>
  <w:endnote w:type="continuationSeparator" w:id="0">
    <w:p w14:paraId="44166BE1" w14:textId="77777777" w:rsidR="00B409C7" w:rsidRDefault="00B409C7" w:rsidP="00F3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B9B9" w14:textId="77777777" w:rsidR="00B409C7" w:rsidRDefault="00B409C7" w:rsidP="00F36978">
      <w:pPr>
        <w:spacing w:after="0" w:line="240" w:lineRule="auto"/>
      </w:pPr>
      <w:r>
        <w:separator/>
      </w:r>
    </w:p>
  </w:footnote>
  <w:footnote w:type="continuationSeparator" w:id="0">
    <w:p w14:paraId="2C3E8B85" w14:textId="77777777" w:rsidR="00B409C7" w:rsidRDefault="00B409C7" w:rsidP="00F3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55F3" w14:textId="77777777" w:rsidR="00F36978" w:rsidRDefault="00B409C7">
    <w:pPr>
      <w:pStyle w:val="Header"/>
    </w:pPr>
    <w:r>
      <w:rPr>
        <w:noProof/>
      </w:rPr>
      <w:pict w14:anchorId="711BC9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6" o:spid="_x0000_s1026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90E2" w14:textId="372A90DC" w:rsidR="00F36978" w:rsidRDefault="00B409C7">
    <w:pPr>
      <w:pStyle w:val="Header"/>
    </w:pPr>
    <w:r>
      <w:rPr>
        <w:noProof/>
      </w:rPr>
      <w:pict w14:anchorId="521DF2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7" o:spid="_x0000_s1027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  <w:r w:rsidR="000929C1">
      <w:t>Tuesday, 25 January, 2022</w:t>
    </w:r>
    <w:r w:rsidR="00F36978">
      <w:ptab w:relativeTo="margin" w:alignment="center" w:leader="none"/>
    </w:r>
    <w:r w:rsidR="00F36978">
      <w:t>S.THARUN</w:t>
    </w:r>
    <w:r w:rsidR="00F36978">
      <w:ptab w:relativeTo="margin" w:alignment="right" w:leader="none"/>
    </w:r>
    <w:r w:rsidR="00F36978">
      <w:t>19MID0031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06C8" w14:textId="77777777" w:rsidR="00F36978" w:rsidRDefault="00B409C7">
    <w:pPr>
      <w:pStyle w:val="Header"/>
    </w:pPr>
    <w:r>
      <w:rPr>
        <w:noProof/>
      </w:rPr>
      <w:pict w14:anchorId="61E32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5" o:spid="_x0000_s1025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49"/>
    <w:rsid w:val="000929C1"/>
    <w:rsid w:val="000A07E9"/>
    <w:rsid w:val="000D2BBD"/>
    <w:rsid w:val="000E74D6"/>
    <w:rsid w:val="0011253B"/>
    <w:rsid w:val="0019409E"/>
    <w:rsid w:val="001B6B8C"/>
    <w:rsid w:val="001F4458"/>
    <w:rsid w:val="00230944"/>
    <w:rsid w:val="00284281"/>
    <w:rsid w:val="002C1713"/>
    <w:rsid w:val="002D63E3"/>
    <w:rsid w:val="00301664"/>
    <w:rsid w:val="00391069"/>
    <w:rsid w:val="00433942"/>
    <w:rsid w:val="00444252"/>
    <w:rsid w:val="0046220E"/>
    <w:rsid w:val="004B75E4"/>
    <w:rsid w:val="00511961"/>
    <w:rsid w:val="005222D2"/>
    <w:rsid w:val="00535286"/>
    <w:rsid w:val="00575870"/>
    <w:rsid w:val="005B512B"/>
    <w:rsid w:val="00604B1C"/>
    <w:rsid w:val="006631EC"/>
    <w:rsid w:val="006B17E6"/>
    <w:rsid w:val="007216E2"/>
    <w:rsid w:val="007666DB"/>
    <w:rsid w:val="0079319F"/>
    <w:rsid w:val="007A0AB1"/>
    <w:rsid w:val="007E7E9C"/>
    <w:rsid w:val="008110A1"/>
    <w:rsid w:val="00817850"/>
    <w:rsid w:val="008531C9"/>
    <w:rsid w:val="00881D35"/>
    <w:rsid w:val="008871D8"/>
    <w:rsid w:val="008E74BD"/>
    <w:rsid w:val="008F44C3"/>
    <w:rsid w:val="009345F6"/>
    <w:rsid w:val="009501A0"/>
    <w:rsid w:val="0095434C"/>
    <w:rsid w:val="00972FEE"/>
    <w:rsid w:val="009F2663"/>
    <w:rsid w:val="00A26B9A"/>
    <w:rsid w:val="00A705AB"/>
    <w:rsid w:val="00B409C7"/>
    <w:rsid w:val="00C25724"/>
    <w:rsid w:val="00C94D8A"/>
    <w:rsid w:val="00CB1322"/>
    <w:rsid w:val="00CC24CA"/>
    <w:rsid w:val="00CE5666"/>
    <w:rsid w:val="00CF5E3B"/>
    <w:rsid w:val="00D1431A"/>
    <w:rsid w:val="00D7462A"/>
    <w:rsid w:val="00DA45C7"/>
    <w:rsid w:val="00DD770B"/>
    <w:rsid w:val="00E338AB"/>
    <w:rsid w:val="00E70A91"/>
    <w:rsid w:val="00EE0F67"/>
    <w:rsid w:val="00F07CF6"/>
    <w:rsid w:val="00F13C3F"/>
    <w:rsid w:val="00F24340"/>
    <w:rsid w:val="00F36978"/>
    <w:rsid w:val="00F57D59"/>
    <w:rsid w:val="00F71449"/>
    <w:rsid w:val="00F871C0"/>
    <w:rsid w:val="00F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E339"/>
  <w15:chartTrackingRefBased/>
  <w15:docId w15:val="{53D7C0CA-0250-42F1-9894-DC90C50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78"/>
  </w:style>
  <w:style w:type="paragraph" w:styleId="Footer">
    <w:name w:val="footer"/>
    <w:basedOn w:val="Normal"/>
    <w:link w:val="Foot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78"/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4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RUN\Documents\Custom%20Office%20Templates\Assignment%20template%20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B986-9652-4779-A9EA-BB98945C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 old</Template>
  <TotalTime>109</TotalTime>
  <Pages>7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Tharun Sathiyamurthy</cp:lastModifiedBy>
  <cp:revision>59</cp:revision>
  <cp:lastPrinted>2022-01-25T12:15:00Z</cp:lastPrinted>
  <dcterms:created xsi:type="dcterms:W3CDTF">2022-01-22T11:22:00Z</dcterms:created>
  <dcterms:modified xsi:type="dcterms:W3CDTF">2022-02-02T13:33:00Z</dcterms:modified>
</cp:coreProperties>
</file>