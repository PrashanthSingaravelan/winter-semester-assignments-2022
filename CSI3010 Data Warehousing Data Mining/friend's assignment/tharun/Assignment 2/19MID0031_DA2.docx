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7D56C" w14:textId="77777777" w:rsidR="00F71449" w:rsidRDefault="00F71449">
      <w:pPr>
        <w:rPr>
          <w:noProof/>
        </w:rPr>
      </w:pPr>
    </w:p>
    <w:p w14:paraId="53A28AC7" w14:textId="77777777" w:rsidR="00F71449" w:rsidRDefault="00F71449">
      <w:pPr>
        <w:rPr>
          <w:noProof/>
        </w:rPr>
      </w:pPr>
    </w:p>
    <w:p w14:paraId="59365922" w14:textId="77034608" w:rsidR="00CF5E3B" w:rsidRDefault="00F71449">
      <w:r>
        <w:rPr>
          <w:noProof/>
        </w:rPr>
        <w:drawing>
          <wp:inline distT="0" distB="0" distL="0" distR="0" wp14:anchorId="01DD13CC" wp14:editId="1E8AE61E">
            <wp:extent cx="5731510" cy="2851150"/>
            <wp:effectExtent l="0" t="0" r="2540" b="635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9671F" w14:textId="1DB2E776" w:rsidR="00F71449" w:rsidRDefault="00F71449" w:rsidP="00F71449"/>
    <w:p w14:paraId="7366544F" w14:textId="37BD4E9D" w:rsidR="00F71449" w:rsidRDefault="00F71449" w:rsidP="00F71449"/>
    <w:p w14:paraId="747DB6DF" w14:textId="77777777" w:rsidR="00F71449" w:rsidRDefault="00F71449" w:rsidP="00F71449"/>
    <w:p w14:paraId="73B5F39D" w14:textId="77777777" w:rsidR="00F71449" w:rsidRPr="00295491" w:rsidRDefault="00F71449" w:rsidP="00F71449">
      <w:pPr>
        <w:pStyle w:val="IntenseQuote"/>
        <w:rPr>
          <w:b/>
          <w:bCs/>
          <w:i w:val="0"/>
          <w:iCs w:val="0"/>
        </w:rPr>
      </w:pPr>
      <w:r w:rsidRPr="00295491">
        <w:rPr>
          <w:b/>
          <w:bCs/>
          <w:i w:val="0"/>
          <w:iCs w:val="0"/>
        </w:rPr>
        <w:t>S.THARUN</w:t>
      </w:r>
    </w:p>
    <w:p w14:paraId="264FC8B2" w14:textId="77777777" w:rsidR="00F71449" w:rsidRPr="00295491" w:rsidRDefault="00F71449" w:rsidP="00F71449">
      <w:pPr>
        <w:pStyle w:val="IntenseQuote"/>
        <w:rPr>
          <w:b/>
          <w:bCs/>
          <w:i w:val="0"/>
          <w:iCs w:val="0"/>
        </w:rPr>
      </w:pPr>
      <w:r w:rsidRPr="00295491">
        <w:rPr>
          <w:b/>
          <w:bCs/>
          <w:i w:val="0"/>
          <w:iCs w:val="0"/>
        </w:rPr>
        <w:t>19MID0031</w:t>
      </w:r>
    </w:p>
    <w:p w14:paraId="5DD3157A" w14:textId="77777777" w:rsidR="00F71449" w:rsidRPr="00295491" w:rsidRDefault="00F71449" w:rsidP="00F71449">
      <w:pPr>
        <w:pStyle w:val="IntenseQuote"/>
        <w:rPr>
          <w:b/>
          <w:bCs/>
          <w:i w:val="0"/>
          <w:iCs w:val="0"/>
        </w:rPr>
      </w:pPr>
      <w:r w:rsidRPr="00295491">
        <w:rPr>
          <w:b/>
          <w:bCs/>
          <w:i w:val="0"/>
          <w:iCs w:val="0"/>
        </w:rPr>
        <w:t>CSI3010 – DATA WAREHOUSING AND DATA MINING</w:t>
      </w:r>
    </w:p>
    <w:p w14:paraId="05EBC7BC" w14:textId="77777777" w:rsidR="00F71449" w:rsidRPr="00295491" w:rsidRDefault="00F71449" w:rsidP="00F71449">
      <w:pPr>
        <w:pStyle w:val="IntenseQuote"/>
        <w:rPr>
          <w:b/>
          <w:bCs/>
          <w:i w:val="0"/>
          <w:iCs w:val="0"/>
        </w:rPr>
      </w:pPr>
      <w:r w:rsidRPr="00295491">
        <w:rPr>
          <w:b/>
          <w:bCs/>
          <w:i w:val="0"/>
          <w:iCs w:val="0"/>
        </w:rPr>
        <w:t>FACULTY : CHELLATAMILAN T</w:t>
      </w:r>
    </w:p>
    <w:p w14:paraId="232C404D" w14:textId="7BFFB0B1" w:rsidR="00F71449" w:rsidRDefault="00F71449"/>
    <w:p w14:paraId="6FBC4A0F" w14:textId="5D5B69F7" w:rsidR="00DD770B" w:rsidRDefault="00DD770B" w:rsidP="00DD770B">
      <w:pPr>
        <w:pStyle w:val="Title"/>
        <w:jc w:val="center"/>
      </w:pPr>
      <w:r>
        <w:t>PRE-PROCESSING TECHNIQUES USING WEKA</w:t>
      </w:r>
      <w:r w:rsidR="001F4458">
        <w:t xml:space="preserve"> - DISCRETIZATION</w:t>
      </w:r>
    </w:p>
    <w:p w14:paraId="1B2A7708" w14:textId="472523C8" w:rsidR="00F71449" w:rsidRDefault="00F71449"/>
    <w:p w14:paraId="76DA7A22" w14:textId="368C5952" w:rsidR="00F71449" w:rsidRDefault="00F71449"/>
    <w:p w14:paraId="414B7914" w14:textId="0770C963" w:rsidR="00F71449" w:rsidRDefault="00F71449"/>
    <w:p w14:paraId="1B722B45" w14:textId="05F2A487" w:rsidR="00F71449" w:rsidRDefault="00F71449"/>
    <w:p w14:paraId="489E73D5" w14:textId="01CE9357" w:rsidR="00F71449" w:rsidRDefault="00F71449"/>
    <w:p w14:paraId="283B9309" w14:textId="108494A4" w:rsidR="00F71449" w:rsidRDefault="00F71449"/>
    <w:p w14:paraId="49471F49" w14:textId="38038652" w:rsidR="00F71449" w:rsidRDefault="00F71449">
      <w:r w:rsidRPr="00F71449">
        <w:rPr>
          <w:noProof/>
        </w:rPr>
        <w:drawing>
          <wp:inline distT="0" distB="0" distL="0" distR="0" wp14:anchorId="38B5C8CB" wp14:editId="761644AB">
            <wp:extent cx="5976088" cy="6959600"/>
            <wp:effectExtent l="0" t="0" r="5715" b="0"/>
            <wp:docPr id="1" name="Picture 1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0218" cy="697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CF87" w14:textId="770407D1" w:rsidR="001F4458" w:rsidRDefault="001F4458"/>
    <w:p w14:paraId="70ACC945" w14:textId="2FB24F15" w:rsidR="0095434C" w:rsidRDefault="0095434C"/>
    <w:p w14:paraId="6690AB93" w14:textId="5713032A" w:rsidR="0095434C" w:rsidRDefault="0095434C"/>
    <w:p w14:paraId="0F6D3728" w14:textId="6BE9A549" w:rsidR="0095434C" w:rsidRDefault="0095434C"/>
    <w:p w14:paraId="7D76E4B7" w14:textId="553142C8" w:rsidR="0095434C" w:rsidRDefault="0095434C"/>
    <w:p w14:paraId="5DDBC7B3" w14:textId="479364DB" w:rsidR="0095434C" w:rsidRDefault="0095434C" w:rsidP="0095434C">
      <w:pPr>
        <w:pStyle w:val="Heading1"/>
      </w:pPr>
      <w:r>
        <w:t>BEFORE DISCRETIZATION</w:t>
      </w:r>
    </w:p>
    <w:p w14:paraId="7C9106F6" w14:textId="62C510AA" w:rsidR="0095434C" w:rsidRDefault="0095434C" w:rsidP="0095434C"/>
    <w:p w14:paraId="3D1D28FE" w14:textId="6CE8180B" w:rsidR="0095434C" w:rsidRDefault="0046220E" w:rsidP="0095434C">
      <w:r w:rsidRPr="0046220E">
        <w:rPr>
          <w:noProof/>
        </w:rPr>
        <w:drawing>
          <wp:inline distT="0" distB="0" distL="0" distR="0" wp14:anchorId="40D77CB5" wp14:editId="25D80FEF">
            <wp:extent cx="3352972" cy="281954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3E22" w14:textId="5B2F53A0" w:rsidR="0046220E" w:rsidRDefault="0046220E" w:rsidP="0095434C"/>
    <w:p w14:paraId="41A80095" w14:textId="18DF45F5" w:rsidR="0046220E" w:rsidRDefault="00433942" w:rsidP="0095434C">
      <w:r w:rsidRPr="00433942">
        <w:rPr>
          <w:noProof/>
        </w:rPr>
        <w:drawing>
          <wp:inline distT="0" distB="0" distL="0" distR="0" wp14:anchorId="19EA5595" wp14:editId="5C1E7E47">
            <wp:extent cx="5731510" cy="301498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8B84" w14:textId="7EE5D517" w:rsidR="00433942" w:rsidRDefault="00433942" w:rsidP="0095434C">
      <w:r w:rsidRPr="00433942">
        <w:rPr>
          <w:noProof/>
        </w:rPr>
        <w:lastRenderedPageBreak/>
        <w:drawing>
          <wp:inline distT="0" distB="0" distL="0" distR="0" wp14:anchorId="7B9FFC40" wp14:editId="439D26C9">
            <wp:extent cx="4210266" cy="6305874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630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DF05" w14:textId="578C46F9" w:rsidR="00433942" w:rsidRDefault="00433942" w:rsidP="0095434C"/>
    <w:p w14:paraId="3B8BB0F3" w14:textId="791039BC" w:rsidR="00433942" w:rsidRDefault="00433942" w:rsidP="0095434C"/>
    <w:p w14:paraId="7E83CADE" w14:textId="210AA44E" w:rsidR="00433942" w:rsidRDefault="00433942" w:rsidP="0095434C"/>
    <w:p w14:paraId="304E0F57" w14:textId="3DAF4FA0" w:rsidR="00433942" w:rsidRDefault="00433942" w:rsidP="0095434C"/>
    <w:p w14:paraId="098E90DC" w14:textId="3D57F255" w:rsidR="00433942" w:rsidRDefault="00433942" w:rsidP="0095434C"/>
    <w:p w14:paraId="71F8795F" w14:textId="64553130" w:rsidR="00433942" w:rsidRDefault="00433942" w:rsidP="0095434C"/>
    <w:p w14:paraId="334CEC0F" w14:textId="2908CB53" w:rsidR="00433942" w:rsidRDefault="00433942" w:rsidP="0095434C"/>
    <w:p w14:paraId="516CFAC1" w14:textId="5CDCA284" w:rsidR="00433942" w:rsidRDefault="00433942" w:rsidP="0095434C"/>
    <w:p w14:paraId="17538B15" w14:textId="7B0B5208" w:rsidR="00433942" w:rsidRDefault="00433942" w:rsidP="0095434C"/>
    <w:p w14:paraId="7C56FFF4" w14:textId="6F2C96FC" w:rsidR="00433942" w:rsidRDefault="008110A1" w:rsidP="008110A1">
      <w:pPr>
        <w:pStyle w:val="Heading1"/>
      </w:pPr>
      <w:r>
        <w:t>AFTER DISCRETIZATION</w:t>
      </w:r>
    </w:p>
    <w:p w14:paraId="1CA930E5" w14:textId="21C571AC" w:rsidR="008110A1" w:rsidRDefault="008110A1" w:rsidP="008110A1"/>
    <w:p w14:paraId="2EA69AF8" w14:textId="7AB95E69" w:rsidR="008110A1" w:rsidRDefault="00EE0F67" w:rsidP="008110A1">
      <w:r w:rsidRPr="00EE0F67">
        <w:rPr>
          <w:noProof/>
        </w:rPr>
        <w:drawing>
          <wp:inline distT="0" distB="0" distL="0" distR="0" wp14:anchorId="7401AE6E" wp14:editId="7F8DB72E">
            <wp:extent cx="4210266" cy="6363027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636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E858" w14:textId="114937BC" w:rsidR="00EE0F67" w:rsidRDefault="00EE0F67" w:rsidP="008110A1"/>
    <w:p w14:paraId="40EBF0E0" w14:textId="3684A974" w:rsidR="00EE0F67" w:rsidRDefault="00EE0F67" w:rsidP="008110A1"/>
    <w:p w14:paraId="1A658615" w14:textId="43D59D49" w:rsidR="00EE0F67" w:rsidRDefault="00EE0F67" w:rsidP="008110A1"/>
    <w:p w14:paraId="74FFC232" w14:textId="12C9FFB6" w:rsidR="00EE0F67" w:rsidRDefault="00EE0F67" w:rsidP="008110A1"/>
    <w:p w14:paraId="6A63B338" w14:textId="0DDF5DD6" w:rsidR="00EE0F67" w:rsidRDefault="00EE0F67" w:rsidP="008110A1"/>
    <w:p w14:paraId="4D1FA333" w14:textId="6AB46CE2" w:rsidR="00EE0F67" w:rsidRDefault="00EE0F67" w:rsidP="008110A1">
      <w:r w:rsidRPr="00EE0F67">
        <w:rPr>
          <w:noProof/>
        </w:rPr>
        <w:lastRenderedPageBreak/>
        <w:drawing>
          <wp:inline distT="0" distB="0" distL="0" distR="0" wp14:anchorId="1F868EE7" wp14:editId="1A090C51">
            <wp:extent cx="5731510" cy="2016760"/>
            <wp:effectExtent l="0" t="0" r="2540" b="254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082C" w14:textId="77777777" w:rsidR="00EE0F67" w:rsidRDefault="00EE0F67" w:rsidP="008110A1"/>
    <w:p w14:paraId="3A1729BD" w14:textId="5A187306" w:rsidR="00EE0F67" w:rsidRDefault="00EE0F67" w:rsidP="008110A1">
      <w:r w:rsidRPr="00EE0F67">
        <w:rPr>
          <w:noProof/>
        </w:rPr>
        <w:drawing>
          <wp:inline distT="0" distB="0" distL="0" distR="0" wp14:anchorId="1D6BBD09" wp14:editId="7FE4CA27">
            <wp:extent cx="5731510" cy="1986280"/>
            <wp:effectExtent l="0" t="0" r="254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A1B1" w14:textId="77777777" w:rsidR="00EE0F67" w:rsidRDefault="00EE0F67" w:rsidP="008110A1"/>
    <w:p w14:paraId="46974288" w14:textId="44B35956" w:rsidR="00EE0F67" w:rsidRDefault="00EE0F67" w:rsidP="008110A1">
      <w:r w:rsidRPr="00EE0F67">
        <w:rPr>
          <w:noProof/>
        </w:rPr>
        <w:drawing>
          <wp:inline distT="0" distB="0" distL="0" distR="0" wp14:anchorId="0BCC923D" wp14:editId="4212EA54">
            <wp:extent cx="3257717" cy="2762392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1168" w14:textId="05E3A278" w:rsidR="00391069" w:rsidRDefault="00391069" w:rsidP="008110A1"/>
    <w:p w14:paraId="08DC875A" w14:textId="0F412C30" w:rsidR="00391069" w:rsidRDefault="00391069" w:rsidP="008110A1"/>
    <w:p w14:paraId="5248F285" w14:textId="538CC44A" w:rsidR="00391069" w:rsidRDefault="00391069" w:rsidP="008110A1"/>
    <w:p w14:paraId="5A531AE8" w14:textId="413C0FD2" w:rsidR="00391069" w:rsidRDefault="00391069" w:rsidP="008110A1"/>
    <w:p w14:paraId="3837C774" w14:textId="160E62D5" w:rsidR="00391069" w:rsidRDefault="007666DB" w:rsidP="008110A1">
      <w:r w:rsidRPr="007666DB">
        <w:rPr>
          <w:noProof/>
        </w:rPr>
        <w:lastRenderedPageBreak/>
        <w:drawing>
          <wp:inline distT="0" distB="0" distL="0" distR="0" wp14:anchorId="6F2C22F5" wp14:editId="6F778C0A">
            <wp:extent cx="5731510" cy="3014980"/>
            <wp:effectExtent l="0" t="0" r="254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35B5" w14:textId="621D1844" w:rsidR="001B6B8C" w:rsidRDefault="001B6B8C" w:rsidP="008110A1"/>
    <w:p w14:paraId="1138D414" w14:textId="4C2CC1E8" w:rsidR="001B6B8C" w:rsidRDefault="001B6B8C" w:rsidP="008110A1"/>
    <w:p w14:paraId="6C17B56C" w14:textId="303E8837" w:rsidR="001B6B8C" w:rsidRDefault="001B6B8C" w:rsidP="001B6B8C">
      <w:pPr>
        <w:pStyle w:val="Heading1"/>
      </w:pPr>
      <w:r>
        <w:t>MANUALLY CREATED DATASET FILE :</w:t>
      </w:r>
    </w:p>
    <w:p w14:paraId="2C4DF7CE" w14:textId="77777777" w:rsidR="001B6B8C" w:rsidRPr="001B6B8C" w:rsidRDefault="001B6B8C" w:rsidP="001B6B8C"/>
    <w:p w14:paraId="42D4806A" w14:textId="15C324D6" w:rsidR="001B6B8C" w:rsidRPr="008110A1" w:rsidRDefault="001B6B8C" w:rsidP="008110A1">
      <w:r w:rsidRPr="001B6B8C">
        <w:drawing>
          <wp:inline distT="0" distB="0" distL="0" distR="0" wp14:anchorId="7A68D83E" wp14:editId="5A6EA782">
            <wp:extent cx="5731510" cy="301498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B8C" w:rsidRPr="008110A1" w:rsidSect="00F3697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38751" w14:textId="77777777" w:rsidR="00230944" w:rsidRDefault="00230944" w:rsidP="00F36978">
      <w:pPr>
        <w:spacing w:after="0" w:line="240" w:lineRule="auto"/>
      </w:pPr>
      <w:r>
        <w:separator/>
      </w:r>
    </w:p>
  </w:endnote>
  <w:endnote w:type="continuationSeparator" w:id="0">
    <w:p w14:paraId="669F5C68" w14:textId="77777777" w:rsidR="00230944" w:rsidRDefault="00230944" w:rsidP="00F3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ECF7D" w14:textId="77777777" w:rsidR="00F36978" w:rsidRDefault="00F369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6C46F" w14:textId="77777777" w:rsidR="00F36978" w:rsidRDefault="00F369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1E83C" w14:textId="77777777" w:rsidR="00F36978" w:rsidRDefault="00F369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23A35" w14:textId="77777777" w:rsidR="00230944" w:rsidRDefault="00230944" w:rsidP="00F36978">
      <w:pPr>
        <w:spacing w:after="0" w:line="240" w:lineRule="auto"/>
      </w:pPr>
      <w:r>
        <w:separator/>
      </w:r>
    </w:p>
  </w:footnote>
  <w:footnote w:type="continuationSeparator" w:id="0">
    <w:p w14:paraId="6614DFE0" w14:textId="77777777" w:rsidR="00230944" w:rsidRDefault="00230944" w:rsidP="00F36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D55F3" w14:textId="77777777" w:rsidR="00F36978" w:rsidRDefault="00230944">
    <w:pPr>
      <w:pStyle w:val="Header"/>
    </w:pPr>
    <w:r>
      <w:rPr>
        <w:noProof/>
      </w:rPr>
      <w:pict w14:anchorId="711BC9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866626" o:spid="_x0000_s1026" type="#_x0000_t136" style="position:absolute;margin-left:0;margin-top:0;width:530.25pt;height:106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19MID003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A90E2" w14:textId="77777777" w:rsidR="00F36978" w:rsidRDefault="00230944">
    <w:pPr>
      <w:pStyle w:val="Header"/>
    </w:pPr>
    <w:r>
      <w:rPr>
        <w:noProof/>
      </w:rPr>
      <w:pict w14:anchorId="521DF2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866627" o:spid="_x0000_s1027" type="#_x0000_t136" style="position:absolute;margin-left:0;margin-top:0;width:530.25pt;height:106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19MID0031"/>
          <w10:wrap anchorx="margin" anchory="margin"/>
        </v:shape>
      </w:pict>
    </w:r>
    <w:r w:rsidR="00F36978">
      <w:t>04 February 2021</w:t>
    </w:r>
    <w:r w:rsidR="00F36978">
      <w:ptab w:relativeTo="margin" w:alignment="center" w:leader="none"/>
    </w:r>
    <w:r w:rsidR="00F36978">
      <w:t>S.THARUN</w:t>
    </w:r>
    <w:r w:rsidR="00F36978">
      <w:ptab w:relativeTo="margin" w:alignment="right" w:leader="none"/>
    </w:r>
    <w:r w:rsidR="00F36978">
      <w:t>19MID0031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506C8" w14:textId="77777777" w:rsidR="00F36978" w:rsidRDefault="00230944">
    <w:pPr>
      <w:pStyle w:val="Header"/>
    </w:pPr>
    <w:r>
      <w:rPr>
        <w:noProof/>
      </w:rPr>
      <w:pict w14:anchorId="61E325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866625" o:spid="_x0000_s1025" type="#_x0000_t136" style="position:absolute;margin-left:0;margin-top:0;width:530.25pt;height:106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19MID003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49"/>
    <w:rsid w:val="001B6B8C"/>
    <w:rsid w:val="001F4458"/>
    <w:rsid w:val="00230944"/>
    <w:rsid w:val="00284281"/>
    <w:rsid w:val="00391069"/>
    <w:rsid w:val="00433942"/>
    <w:rsid w:val="0046220E"/>
    <w:rsid w:val="007666DB"/>
    <w:rsid w:val="008110A1"/>
    <w:rsid w:val="0095434C"/>
    <w:rsid w:val="00CF5E3B"/>
    <w:rsid w:val="00DD770B"/>
    <w:rsid w:val="00EE0F67"/>
    <w:rsid w:val="00F24340"/>
    <w:rsid w:val="00F36978"/>
    <w:rsid w:val="00F7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FE339"/>
  <w15:chartTrackingRefBased/>
  <w15:docId w15:val="{53D7C0CA-0250-42F1-9894-DC90C502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78"/>
  </w:style>
  <w:style w:type="paragraph" w:styleId="Footer">
    <w:name w:val="footer"/>
    <w:basedOn w:val="Normal"/>
    <w:link w:val="FooterChar"/>
    <w:uiPriority w:val="99"/>
    <w:unhideWhenUsed/>
    <w:rsid w:val="00F36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78"/>
  </w:style>
  <w:style w:type="paragraph" w:styleId="IntenseQuote">
    <w:name w:val="Intense Quote"/>
    <w:basedOn w:val="Normal"/>
    <w:next w:val="Normal"/>
    <w:link w:val="IntenseQuoteChar"/>
    <w:uiPriority w:val="30"/>
    <w:qFormat/>
    <w:rsid w:val="00F714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449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D77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4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RUN\Documents\Custom%20Office%20Templates\Assignment%20template%20ol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 old</Template>
  <TotalTime>32</TotalTime>
  <Pages>7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</dc:creator>
  <cp:keywords/>
  <dc:description/>
  <cp:lastModifiedBy>Tharun Sathiyamurthy</cp:lastModifiedBy>
  <cp:revision>12</cp:revision>
  <dcterms:created xsi:type="dcterms:W3CDTF">2022-01-22T11:22:00Z</dcterms:created>
  <dcterms:modified xsi:type="dcterms:W3CDTF">2022-01-22T11:57:00Z</dcterms:modified>
</cp:coreProperties>
</file>